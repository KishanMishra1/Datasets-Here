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D9C2" w14:textId="57910D4B" w:rsidR="00807843" w:rsidRDefault="00CB38E1">
      <w:pPr>
        <w:pStyle w:val="Heading1"/>
      </w:pPr>
      <w:r>
        <w:t xml:space="preserve">ASSIGNMENT 01                                    </w:t>
      </w:r>
      <w:proofErr w:type="gramStart"/>
      <w:r>
        <w:t>Date :</w:t>
      </w:r>
      <w:proofErr w:type="gramEnd"/>
      <w:r>
        <w:t xml:space="preserve"> 10-03-2022</w:t>
      </w:r>
    </w:p>
    <w:p w14:paraId="264C1258" w14:textId="77777777" w:rsidR="00CB38E1" w:rsidRPr="00CB38E1" w:rsidRDefault="00CB38E1" w:rsidP="00CB38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  <w:r w:rsidRPr="00CB38E1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  <w:t>Write a python program to input two numbers and do all basic arithmetic operations on them.</w:t>
      </w:r>
    </w:p>
    <w:p w14:paraId="6CBC48C4" w14:textId="16F5499C" w:rsidR="00CB38E1" w:rsidRDefault="00CB38E1" w:rsidP="00CB38E1">
      <w:pPr>
        <w:ind w:left="360"/>
      </w:pPr>
    </w:p>
    <w:p w14:paraId="587CDA04" w14:textId="77777777" w:rsidR="00CB38E1" w:rsidRPr="00CB38E1" w:rsidRDefault="00CB38E1" w:rsidP="00CB3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</w:pPr>
      <w:r w:rsidRPr="00CB3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GB"/>
        </w:rPr>
        <w:t>#Author Details</w:t>
      </w:r>
      <w:r w:rsidRPr="00CB3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GB"/>
        </w:rPr>
        <w:br/>
      </w:r>
      <w:r w:rsidRPr="00CB38E1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print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CB38E1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"Name: KISHAN MISHRA SIC: 190310106"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CB3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GB"/>
        </w:rPr>
        <w:t>#Taking user input</w:t>
      </w:r>
      <w:r w:rsidRPr="00CB38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GB"/>
        </w:rPr>
        <w:br/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a=</w:t>
      </w:r>
      <w:r w:rsidRPr="00CB38E1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int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CB38E1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input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CB38E1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"Enter the first number:"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))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  <w:t>b=</w:t>
      </w:r>
      <w:r w:rsidRPr="00CB38E1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int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CB38E1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input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CB38E1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"Enter the second number:"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))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CB38E1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print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CB38E1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"Arithmetic Operations :-"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CB38E1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print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CB38E1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"Addition :"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,</w:t>
      </w:r>
      <w:proofErr w:type="spellStart"/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a+b</w:t>
      </w:r>
      <w:proofErr w:type="spellEnd"/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CB38E1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print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CB38E1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</w:t>
      </w:r>
      <w:proofErr w:type="spellStart"/>
      <w:r w:rsidRPr="00CB38E1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Subtraction:"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,a-b</w:t>
      </w:r>
      <w:proofErr w:type="spellEnd"/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CB38E1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print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CB38E1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</w:t>
      </w:r>
      <w:proofErr w:type="spellStart"/>
      <w:r w:rsidRPr="00CB38E1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Multiplication:"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,a</w:t>
      </w:r>
      <w:proofErr w:type="spellEnd"/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*b)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CB38E1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print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CB38E1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</w:t>
      </w:r>
      <w:proofErr w:type="spellStart"/>
      <w:r w:rsidRPr="00CB38E1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Division:"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,a</w:t>
      </w:r>
      <w:proofErr w:type="spellEnd"/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//b)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CB38E1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print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CB38E1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"Modulus:"</w:t>
      </w:r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,</w:t>
      </w:r>
      <w:proofErr w:type="spellStart"/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a%b</w:t>
      </w:r>
      <w:proofErr w:type="spellEnd"/>
      <w:r w:rsidRPr="00CB38E1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</w:t>
      </w:r>
    </w:p>
    <w:p w14:paraId="4EACE809" w14:textId="37127C8B" w:rsidR="00CB38E1" w:rsidRDefault="00CB38E1" w:rsidP="00CB38E1">
      <w:pPr>
        <w:ind w:left="360"/>
      </w:pPr>
    </w:p>
    <w:p w14:paraId="5B40B4A4" w14:textId="4548E931" w:rsidR="00CB38E1" w:rsidRPr="00451647" w:rsidRDefault="00876D29" w:rsidP="00876D29">
      <w:pPr>
        <w:ind w:left="360" w:firstLine="360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37C1BB" wp14:editId="464F5052">
            <wp:simplePos x="0" y="0"/>
            <wp:positionH relativeFrom="column">
              <wp:posOffset>402020</wp:posOffset>
            </wp:positionH>
            <wp:positionV relativeFrom="paragraph">
              <wp:posOffset>309880</wp:posOffset>
            </wp:positionV>
            <wp:extent cx="5732145" cy="15392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51647" w:rsidRPr="00451647">
        <w:rPr>
          <w:sz w:val="28"/>
          <w:szCs w:val="28"/>
          <w:u w:val="single"/>
        </w:rPr>
        <w:t>Output :</w:t>
      </w:r>
      <w:proofErr w:type="gramEnd"/>
    </w:p>
    <w:p w14:paraId="3C7AE8B5" w14:textId="1ADDAD2A" w:rsidR="00CB38E1" w:rsidRDefault="00CB38E1" w:rsidP="00CB38E1">
      <w:pPr>
        <w:ind w:left="360"/>
      </w:pPr>
    </w:p>
    <w:p w14:paraId="0B161402" w14:textId="1926DAD7" w:rsidR="00CB38E1" w:rsidRDefault="00CB38E1" w:rsidP="00CB38E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02A61C03" w14:textId="0D3A360B" w:rsidR="00876D29" w:rsidRDefault="00876D29" w:rsidP="00CB38E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0D380317" w14:textId="38DB3A96" w:rsidR="00876D29" w:rsidRDefault="00876D29" w:rsidP="00CB38E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4D634CEE" w14:textId="758B2864" w:rsidR="00876D29" w:rsidRDefault="00876D29" w:rsidP="00CB38E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76996DAD" w14:textId="77116EAB" w:rsidR="00876D29" w:rsidRDefault="00876D29" w:rsidP="00CB38E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72CF9AD1" w14:textId="21733824" w:rsidR="00876D29" w:rsidRDefault="00876D29" w:rsidP="00CB38E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5C3D8C6D" w14:textId="40411926" w:rsidR="00876D29" w:rsidRDefault="00876D29" w:rsidP="00CB38E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1C6EA1B2" w14:textId="77777777" w:rsidR="00876D29" w:rsidRDefault="00876D29" w:rsidP="00CB38E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3BA89427" w14:textId="4D335FA0" w:rsidR="00807843" w:rsidRDefault="00CB38E1" w:rsidP="00CB38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  <w:r w:rsidRPr="00CB38E1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  <w:t>Write a python program to input two number and swap their values without using any third variable.</w:t>
      </w:r>
    </w:p>
    <w:p w14:paraId="46E86460" w14:textId="48C34C40" w:rsidR="00CB38E1" w:rsidRDefault="00CB38E1" w:rsidP="00CB38E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641C2A8D" w14:textId="77777777" w:rsidR="00451647" w:rsidRDefault="00451647" w:rsidP="0045164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#Author Details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"Name: KISHAN MISHRA SIC: 190310106"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#Taking user input</w:t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first number:"</w:t>
      </w:r>
      <w:r>
        <w:rPr>
          <w:color w:val="080808"/>
        </w:rPr>
        <w:t>))</w:t>
      </w:r>
      <w:r>
        <w:rPr>
          <w:color w:val="080808"/>
        </w:rPr>
        <w:br/>
        <w:t>b=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second number:"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"Before swapping"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"a={} b={}"</w:t>
      </w:r>
      <w:r>
        <w:rPr>
          <w:color w:val="080808"/>
        </w:rPr>
        <w:t>.format(</w:t>
      </w:r>
      <w:proofErr w:type="spellStart"/>
      <w:r>
        <w:rPr>
          <w:color w:val="080808"/>
        </w:rPr>
        <w:t>a,b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temp is the third variable</w:t>
      </w:r>
      <w:r>
        <w:rPr>
          <w:i/>
          <w:iCs/>
          <w:color w:val="8C8C8C"/>
        </w:rPr>
        <w:br/>
      </w:r>
      <w:r>
        <w:rPr>
          <w:color w:val="080808"/>
        </w:rPr>
        <w:t>temp=a</w:t>
      </w:r>
      <w:r>
        <w:rPr>
          <w:color w:val="080808"/>
        </w:rPr>
        <w:br/>
        <w:t>a=b</w:t>
      </w:r>
      <w:r>
        <w:rPr>
          <w:color w:val="080808"/>
        </w:rPr>
        <w:br/>
        <w:t>b=temp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"After swapping"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"a={} b={}"</w:t>
      </w:r>
      <w:r>
        <w:rPr>
          <w:color w:val="080808"/>
        </w:rPr>
        <w:t>.format(</w:t>
      </w:r>
      <w:proofErr w:type="spellStart"/>
      <w:r>
        <w:rPr>
          <w:color w:val="080808"/>
        </w:rPr>
        <w:t>a,b</w:t>
      </w:r>
      <w:proofErr w:type="spellEnd"/>
      <w:r>
        <w:rPr>
          <w:color w:val="080808"/>
        </w:rPr>
        <w:t>))</w:t>
      </w:r>
    </w:p>
    <w:p w14:paraId="545FA158" w14:textId="7DE96F6A" w:rsidR="00162EB1" w:rsidRPr="00876D29" w:rsidRDefault="00391707" w:rsidP="004203C6">
      <w:pPr>
        <w:rPr>
          <w:sz w:val="28"/>
          <w:szCs w:val="28"/>
          <w:u w:val="single"/>
        </w:rPr>
      </w:pPr>
      <w:r w:rsidRPr="004203C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IN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5C90E79F" wp14:editId="26E8DBD9">
            <wp:simplePos x="0" y="0"/>
            <wp:positionH relativeFrom="column">
              <wp:posOffset>458580</wp:posOffset>
            </wp:positionH>
            <wp:positionV relativeFrom="paragraph">
              <wp:posOffset>294662</wp:posOffset>
            </wp:positionV>
            <wp:extent cx="5732145" cy="119787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97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3C6" w:rsidRPr="004203C6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</w:t>
      </w:r>
      <w:proofErr w:type="gramStart"/>
      <w:r w:rsidR="00876D29" w:rsidRPr="00451647">
        <w:rPr>
          <w:sz w:val="28"/>
          <w:szCs w:val="28"/>
          <w:u w:val="single"/>
        </w:rPr>
        <w:t>Output :</w:t>
      </w:r>
      <w:proofErr w:type="gramEnd"/>
    </w:p>
    <w:p w14:paraId="48B00775" w14:textId="7F642C7E" w:rsidR="00162EB1" w:rsidRDefault="00162EB1" w:rsidP="00CB38E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410BC8B2" w14:textId="7C1F364B" w:rsidR="00391707" w:rsidRDefault="00391707" w:rsidP="00CB38E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5472CF16" w14:textId="537F51F0" w:rsidR="00391707" w:rsidRDefault="00391707" w:rsidP="00CB38E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567740F3" w14:textId="38037F2C" w:rsidR="00391707" w:rsidRDefault="00391707" w:rsidP="00CB38E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79328D1A" w14:textId="235C21A6" w:rsidR="00391707" w:rsidRDefault="00391707" w:rsidP="00CB38E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208392E1" w14:textId="72A696B4" w:rsidR="00391707" w:rsidRDefault="00391707" w:rsidP="00CB38E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7BF076D7" w14:textId="530C1542" w:rsidR="00391707" w:rsidRDefault="00391707" w:rsidP="00CB38E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11986842" w14:textId="77777777" w:rsidR="00391707" w:rsidRDefault="00391707" w:rsidP="00CB38E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2EC9FAF3" w14:textId="29A0951C" w:rsidR="00162EB1" w:rsidRPr="00876D29" w:rsidRDefault="00162EB1" w:rsidP="00876D2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  <w:r w:rsidRPr="00876D29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  <w:t>Write a python program to input the temperature in Fahrenheit and change it to Celsius.</w:t>
      </w:r>
    </w:p>
    <w:p w14:paraId="74C3FECE" w14:textId="77777777" w:rsidR="00255BE4" w:rsidRDefault="00255BE4" w:rsidP="00255BE4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#Author Details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"Name: KISHAN MISHRA SIC: 190310106"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#Taking user input</w:t>
      </w:r>
      <w:r>
        <w:rPr>
          <w:i/>
          <w:iCs/>
          <w:color w:val="8C8C8C"/>
        </w:rPr>
        <w:br/>
      </w:r>
      <w:r>
        <w:rPr>
          <w:color w:val="080808"/>
        </w:rPr>
        <w:t>f=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temperature in Fahrenheit 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"Temperature in Celsius:"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/</w:t>
      </w:r>
      <w:r>
        <w:rPr>
          <w:color w:val="1750EB"/>
        </w:rPr>
        <w:t>9</w:t>
      </w:r>
      <w:r>
        <w:rPr>
          <w:color w:val="080808"/>
        </w:rPr>
        <w:t>*(f-</w:t>
      </w:r>
      <w:r>
        <w:rPr>
          <w:color w:val="1750EB"/>
        </w:rPr>
        <w:t>32</w:t>
      </w:r>
      <w:r>
        <w:rPr>
          <w:color w:val="080808"/>
        </w:rPr>
        <w:t>))</w:t>
      </w:r>
    </w:p>
    <w:p w14:paraId="5143E864" w14:textId="77777777" w:rsidR="00876D29" w:rsidRDefault="00876D29" w:rsidP="00876D29">
      <w:pPr>
        <w:ind w:left="360"/>
        <w:rPr>
          <w:sz w:val="28"/>
          <w:szCs w:val="28"/>
          <w:u w:val="single"/>
        </w:rPr>
      </w:pPr>
    </w:p>
    <w:p w14:paraId="72F69FC8" w14:textId="696BE0FC" w:rsidR="00876D29" w:rsidRPr="00391707" w:rsidRDefault="00876D29" w:rsidP="00876D29">
      <w:pPr>
        <w:ind w:left="360" w:firstLine="360"/>
        <w:rPr>
          <w:color w:val="000000" w:themeColor="text1"/>
          <w:sz w:val="28"/>
          <w:szCs w:val="28"/>
        </w:rPr>
      </w:pPr>
      <w:r w:rsidRPr="0039170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IN" w:eastAsia="en-GB"/>
        </w:rPr>
        <w:drawing>
          <wp:anchor distT="0" distB="0" distL="114300" distR="114300" simplePos="0" relativeHeight="251660288" behindDoc="0" locked="0" layoutInCell="1" allowOverlap="1" wp14:anchorId="1F09C73F" wp14:editId="5333D9CA">
            <wp:simplePos x="0" y="0"/>
            <wp:positionH relativeFrom="column">
              <wp:posOffset>441325</wp:posOffset>
            </wp:positionH>
            <wp:positionV relativeFrom="paragraph">
              <wp:posOffset>306705</wp:posOffset>
            </wp:positionV>
            <wp:extent cx="5422900" cy="8191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391707">
        <w:rPr>
          <w:color w:val="000000" w:themeColor="text1"/>
          <w:sz w:val="28"/>
          <w:szCs w:val="28"/>
        </w:rPr>
        <w:t>Output :</w:t>
      </w:r>
      <w:proofErr w:type="gramEnd"/>
    </w:p>
    <w:p w14:paraId="1F41CDFD" w14:textId="07B42411" w:rsidR="00162EB1" w:rsidRDefault="00162EB1" w:rsidP="00162EB1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00F66509" w14:textId="5187FFC4" w:rsidR="00876D29" w:rsidRPr="00162EB1" w:rsidRDefault="00876D29" w:rsidP="00162EB1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38DF1154" w14:textId="7A4FE67A" w:rsidR="00162EB1" w:rsidRDefault="00162EB1" w:rsidP="00CB38E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6649C417" w14:textId="609A743A" w:rsidR="004203C6" w:rsidRDefault="004203C6" w:rsidP="00CB38E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73D297B5" w14:textId="2657FC35" w:rsidR="004203C6" w:rsidRDefault="004203C6" w:rsidP="004203C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  <w:r w:rsidRPr="004203C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  <w:t>Write a python program to input the basic salary of a person and compute its TA (20% of basic), DA (120% of basic), HRA (30% of basic), Gross (basic + ta + da +</w:t>
      </w:r>
      <w:proofErr w:type="spellStart"/>
      <w:r w:rsidRPr="004203C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  <w:t>hra</w:t>
      </w:r>
      <w:proofErr w:type="spellEnd"/>
      <w:r w:rsidRPr="004203C6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  <w:t>).</w:t>
      </w:r>
    </w:p>
    <w:p w14:paraId="18733454" w14:textId="16AB4167" w:rsidR="00391707" w:rsidRDefault="00391707" w:rsidP="00391707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27084854" w14:textId="2F444E9C" w:rsidR="00391707" w:rsidRDefault="00391707" w:rsidP="0039170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#Author Details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"Name: KISHAN MISHRA SIC: 190310106"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#Taking user input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sal</w:t>
      </w:r>
      <w:proofErr w:type="spellEnd"/>
      <w:r>
        <w:rPr>
          <w:color w:val="080808"/>
        </w:rPr>
        <w:t>=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Salary:"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TA:"</w:t>
      </w:r>
      <w:r>
        <w:rPr>
          <w:color w:val="080808"/>
        </w:rPr>
        <w:t>,ta</w:t>
      </w:r>
      <w:proofErr w:type="spellEnd"/>
      <w:r>
        <w:rPr>
          <w:color w:val="080808"/>
        </w:rPr>
        <w:t>:=</w:t>
      </w:r>
      <w:r>
        <w:rPr>
          <w:color w:val="1750EB"/>
        </w:rPr>
        <w:t>0.2</w:t>
      </w:r>
      <w:r>
        <w:rPr>
          <w:color w:val="080808"/>
        </w:rPr>
        <w:t>*</w:t>
      </w:r>
      <w:proofErr w:type="spellStart"/>
      <w:r>
        <w:rPr>
          <w:color w:val="080808"/>
        </w:rPr>
        <w:t>sal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DA:"</w:t>
      </w:r>
      <w:r>
        <w:rPr>
          <w:color w:val="080808"/>
        </w:rPr>
        <w:t>,da</w:t>
      </w:r>
      <w:proofErr w:type="spellEnd"/>
      <w:r>
        <w:rPr>
          <w:color w:val="080808"/>
        </w:rPr>
        <w:t>:=</w:t>
      </w:r>
      <w:r>
        <w:rPr>
          <w:color w:val="1750EB"/>
        </w:rPr>
        <w:t>1.2</w:t>
      </w:r>
      <w:r>
        <w:rPr>
          <w:color w:val="080808"/>
        </w:rPr>
        <w:t>*</w:t>
      </w:r>
      <w:proofErr w:type="spellStart"/>
      <w:r>
        <w:rPr>
          <w:color w:val="080808"/>
        </w:rPr>
        <w:t>sal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"HRA:"</w:t>
      </w:r>
      <w:r>
        <w:rPr>
          <w:color w:val="080808"/>
        </w:rPr>
        <w:t>,</w:t>
      </w:r>
      <w:proofErr w:type="spellStart"/>
      <w:r>
        <w:rPr>
          <w:color w:val="080808"/>
        </w:rPr>
        <w:t>hra</w:t>
      </w:r>
      <w:proofErr w:type="spellEnd"/>
      <w:r>
        <w:rPr>
          <w:color w:val="080808"/>
        </w:rPr>
        <w:t>:=</w:t>
      </w:r>
      <w:r>
        <w:rPr>
          <w:color w:val="1750EB"/>
        </w:rPr>
        <w:t>0.3</w:t>
      </w:r>
      <w:r>
        <w:rPr>
          <w:color w:val="080808"/>
        </w:rPr>
        <w:t>*</w:t>
      </w:r>
      <w:proofErr w:type="spellStart"/>
      <w:r>
        <w:rPr>
          <w:color w:val="080808"/>
        </w:rPr>
        <w:t>sal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'Gross Salary:'</w:t>
      </w:r>
      <w:r>
        <w:rPr>
          <w:color w:val="080808"/>
        </w:rPr>
        <w:t>,</w:t>
      </w:r>
      <w:proofErr w:type="spellStart"/>
      <w:r>
        <w:rPr>
          <w:color w:val="080808"/>
        </w:rPr>
        <w:t>ta+hra+da+sal</w:t>
      </w:r>
      <w:proofErr w:type="spellEnd"/>
      <w:r>
        <w:rPr>
          <w:color w:val="080808"/>
        </w:rPr>
        <w:t>)</w:t>
      </w:r>
    </w:p>
    <w:p w14:paraId="6A88783B" w14:textId="10796D2B" w:rsidR="00391707" w:rsidRDefault="00391707" w:rsidP="00391707">
      <w:pPr>
        <w:pStyle w:val="HTMLPreformatted"/>
        <w:shd w:val="clear" w:color="auto" w:fill="FFFFFF"/>
        <w:ind w:left="720"/>
        <w:rPr>
          <w:color w:val="080808"/>
        </w:rPr>
      </w:pPr>
    </w:p>
    <w:p w14:paraId="1D5DB628" w14:textId="294CE2AF" w:rsidR="00391707" w:rsidRDefault="00391707" w:rsidP="0039170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8"/>
          <w:szCs w:val="28"/>
          <w:u w:val="single"/>
        </w:rPr>
      </w:pPr>
      <w:r w:rsidRPr="00391707">
        <w:rPr>
          <w:rFonts w:asciiTheme="minorHAnsi" w:hAnsiTheme="minorHAnsi" w:cstheme="minorHAnsi"/>
          <w:sz w:val="28"/>
          <w:szCs w:val="28"/>
          <w:u w:val="single"/>
        </w:rPr>
        <w:t>Output :</w:t>
      </w:r>
    </w:p>
    <w:p w14:paraId="05A12387" w14:textId="11DC9E41" w:rsidR="00391707" w:rsidRDefault="00391707" w:rsidP="0039170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8"/>
          <w:szCs w:val="28"/>
          <w:u w:val="single"/>
        </w:rPr>
      </w:pPr>
    </w:p>
    <w:p w14:paraId="57AFDD88" w14:textId="4719A316" w:rsidR="00391707" w:rsidRPr="00391707" w:rsidRDefault="00391707" w:rsidP="0039170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noProof/>
          <w:color w:val="080808"/>
        </w:rPr>
        <w:drawing>
          <wp:inline distT="0" distB="0" distL="0" distR="0" wp14:anchorId="3D92533E" wp14:editId="3BF659CF">
            <wp:extent cx="5732145" cy="127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B973" w14:textId="77777777" w:rsidR="00391707" w:rsidRPr="004203C6" w:rsidRDefault="00391707" w:rsidP="00391707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29DF7F16" w14:textId="1EE4794E" w:rsidR="004203C6" w:rsidRDefault="004203C6" w:rsidP="004203C6">
      <w:pPr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3E0E6A32" w14:textId="4A0CD73B" w:rsidR="00391707" w:rsidRDefault="00391707" w:rsidP="004203C6">
      <w:pPr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60DBD192" w14:textId="542D1AF3" w:rsidR="00391707" w:rsidRDefault="00391707" w:rsidP="0039170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  <w:r w:rsidRPr="00391707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  <w:t>Write a python program to swap three variables.</w:t>
      </w:r>
    </w:p>
    <w:p w14:paraId="616FACF9" w14:textId="144BBE5A" w:rsidR="00704EF2" w:rsidRDefault="00704EF2" w:rsidP="00704E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1F2F42E9" w14:textId="08738FE5" w:rsidR="00704EF2" w:rsidRDefault="00704EF2" w:rsidP="00704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</w:pPr>
      <w:r w:rsidRPr="00704E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GB"/>
        </w:rPr>
        <w:t>#Author Details</w:t>
      </w:r>
      <w:r w:rsidRPr="00704EF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GB"/>
        </w:rPr>
        <w:br/>
      </w:r>
      <w:r w:rsidRPr="00704EF2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print</w:t>
      </w:r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704EF2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"Name: KISHAN MISHRA SIC: 190310106"</w:t>
      </w:r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</w:t>
      </w:r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proofErr w:type="spellStart"/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a,b,c</w:t>
      </w:r>
      <w:proofErr w:type="spellEnd"/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=</w:t>
      </w:r>
      <w:r w:rsidRPr="00704EF2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map</w:t>
      </w:r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proofErr w:type="spellStart"/>
      <w:r w:rsidRPr="00704EF2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eval</w:t>
      </w:r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,</w:t>
      </w:r>
      <w:r w:rsidRPr="00704EF2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input</w:t>
      </w:r>
      <w:proofErr w:type="spellEnd"/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704EF2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 xml:space="preserve">"Enter the values of </w:t>
      </w:r>
      <w:proofErr w:type="spellStart"/>
      <w:r w:rsidRPr="00704EF2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a,b,c</w:t>
      </w:r>
      <w:proofErr w:type="spellEnd"/>
      <w:r w:rsidRPr="00704EF2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 xml:space="preserve"> :"</w:t>
      </w:r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).split())</w:t>
      </w:r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704EF2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print</w:t>
      </w:r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704EF2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"Values before swapping</w:t>
      </w:r>
      <w:r w:rsidRPr="00704EF2">
        <w:rPr>
          <w:rFonts w:ascii="Courier New" w:eastAsia="Times New Roman" w:hAnsi="Courier New" w:cs="Courier New"/>
          <w:color w:val="0037A6"/>
          <w:sz w:val="20"/>
          <w:szCs w:val="20"/>
          <w:lang w:val="en-IN" w:eastAsia="en-GB"/>
        </w:rPr>
        <w:t>\</w:t>
      </w:r>
      <w:proofErr w:type="spellStart"/>
      <w:r w:rsidRPr="00704EF2">
        <w:rPr>
          <w:rFonts w:ascii="Courier New" w:eastAsia="Times New Roman" w:hAnsi="Courier New" w:cs="Courier New"/>
          <w:color w:val="0037A6"/>
          <w:sz w:val="20"/>
          <w:szCs w:val="20"/>
          <w:lang w:val="en-IN" w:eastAsia="en-GB"/>
        </w:rPr>
        <w:t>n</w:t>
      </w:r>
      <w:r w:rsidRPr="00704EF2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a</w:t>
      </w:r>
      <w:proofErr w:type="spellEnd"/>
      <w:r w:rsidRPr="00704EF2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={} b={} c={}"</w:t>
      </w:r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.format(</w:t>
      </w:r>
      <w:proofErr w:type="spellStart"/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a,b,c</w:t>
      </w:r>
      <w:proofErr w:type="spellEnd"/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))</w:t>
      </w:r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proofErr w:type="spellStart"/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a,b,c</w:t>
      </w:r>
      <w:proofErr w:type="spellEnd"/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=</w:t>
      </w:r>
      <w:proofErr w:type="spellStart"/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b,c,a</w:t>
      </w:r>
      <w:proofErr w:type="spellEnd"/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704EF2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print</w:t>
      </w:r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704EF2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"Values after swapping</w:t>
      </w:r>
      <w:r w:rsidRPr="00704EF2">
        <w:rPr>
          <w:rFonts w:ascii="Courier New" w:eastAsia="Times New Roman" w:hAnsi="Courier New" w:cs="Courier New"/>
          <w:color w:val="0037A6"/>
          <w:sz w:val="20"/>
          <w:szCs w:val="20"/>
          <w:lang w:val="en-IN" w:eastAsia="en-GB"/>
        </w:rPr>
        <w:t>\</w:t>
      </w:r>
      <w:proofErr w:type="spellStart"/>
      <w:r w:rsidRPr="00704EF2">
        <w:rPr>
          <w:rFonts w:ascii="Courier New" w:eastAsia="Times New Roman" w:hAnsi="Courier New" w:cs="Courier New"/>
          <w:color w:val="0037A6"/>
          <w:sz w:val="20"/>
          <w:szCs w:val="20"/>
          <w:lang w:val="en-IN" w:eastAsia="en-GB"/>
        </w:rPr>
        <w:t>n</w:t>
      </w:r>
      <w:r w:rsidRPr="00704EF2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a</w:t>
      </w:r>
      <w:proofErr w:type="spellEnd"/>
      <w:r w:rsidRPr="00704EF2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={} b={} c={}"</w:t>
      </w:r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.format(</w:t>
      </w:r>
      <w:proofErr w:type="spellStart"/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a,b,c</w:t>
      </w:r>
      <w:proofErr w:type="spellEnd"/>
      <w:r w:rsidRPr="00704EF2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))</w:t>
      </w:r>
    </w:p>
    <w:p w14:paraId="5463EA07" w14:textId="18160455" w:rsidR="004B1406" w:rsidRDefault="004B1406" w:rsidP="00704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</w:pPr>
    </w:p>
    <w:p w14:paraId="634EA509" w14:textId="77777777" w:rsidR="004B1406" w:rsidRDefault="004B1406" w:rsidP="004B140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8"/>
          <w:szCs w:val="28"/>
          <w:u w:val="single"/>
        </w:rPr>
      </w:pPr>
      <w:r w:rsidRPr="00391707">
        <w:rPr>
          <w:rFonts w:asciiTheme="minorHAnsi" w:hAnsiTheme="minorHAnsi" w:cstheme="minorHAnsi"/>
          <w:sz w:val="28"/>
          <w:szCs w:val="28"/>
          <w:u w:val="single"/>
        </w:rPr>
        <w:t>Output :</w:t>
      </w:r>
    </w:p>
    <w:p w14:paraId="1FB0F90A" w14:textId="77777777" w:rsidR="004B1406" w:rsidRDefault="004B1406" w:rsidP="00704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</w:pPr>
    </w:p>
    <w:p w14:paraId="261D4D6D" w14:textId="01A72E31" w:rsidR="00704EF2" w:rsidRDefault="004B1406" w:rsidP="00704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val="en-IN" w:eastAsia="en-GB"/>
        </w:rPr>
        <w:drawing>
          <wp:inline distT="0" distB="0" distL="0" distR="0" wp14:anchorId="165487F8" wp14:editId="1B17F88E">
            <wp:extent cx="5732145" cy="986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7ECF" w14:textId="66B54082" w:rsidR="004B1406" w:rsidRDefault="004B1406" w:rsidP="004B1406">
      <w:pPr>
        <w:pStyle w:val="NormalWeb"/>
        <w:numPr>
          <w:ilvl w:val="0"/>
          <w:numId w:val="5"/>
        </w:numPr>
      </w:pPr>
      <w:r w:rsidRPr="004B1406">
        <w:t>Write a python program to evaluate the expression 4x^4 + 3y^3 -9z + 6</w:t>
      </w:r>
      <w:r>
        <w:t>.</w:t>
      </w:r>
    </w:p>
    <w:p w14:paraId="35BB9DC8" w14:textId="50DC8288" w:rsidR="004B1406" w:rsidRDefault="004B1406" w:rsidP="004B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</w:pPr>
      <w:r w:rsidRPr="004B14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GB"/>
        </w:rPr>
        <w:t>#Author Details</w:t>
      </w:r>
      <w:r w:rsidRPr="004B14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GB"/>
        </w:rPr>
        <w:br/>
      </w:r>
      <w:r w:rsidRPr="004B1406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print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4B1406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"Name: KISHAN MISHRA SIC: 190310106"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proofErr w:type="spellStart"/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x,y,z</w:t>
      </w:r>
      <w:proofErr w:type="spellEnd"/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=</w:t>
      </w:r>
      <w:r w:rsidRPr="004B1406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map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proofErr w:type="spellStart"/>
      <w:r w:rsidRPr="004B1406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eval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,</w:t>
      </w:r>
      <w:r w:rsidRPr="004B1406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input</w:t>
      </w:r>
      <w:proofErr w:type="spellEnd"/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4B1406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 xml:space="preserve">"Enter the values of </w:t>
      </w:r>
      <w:proofErr w:type="spellStart"/>
      <w:r w:rsidRPr="004B1406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x,y</w:t>
      </w:r>
      <w:proofErr w:type="spellEnd"/>
      <w:r w:rsidRPr="004B1406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 xml:space="preserve"> and z:"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).split())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4B1406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print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4B1406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"Answer:"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,</w:t>
      </w:r>
      <w:r w:rsidRPr="004B1406">
        <w:rPr>
          <w:rFonts w:ascii="Courier New" w:eastAsia="Times New Roman" w:hAnsi="Courier New" w:cs="Courier New"/>
          <w:color w:val="1750EB"/>
          <w:sz w:val="20"/>
          <w:szCs w:val="20"/>
          <w:lang w:val="en-IN" w:eastAsia="en-GB"/>
        </w:rPr>
        <w:t>4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*(x**</w:t>
      </w:r>
      <w:r w:rsidRPr="004B1406">
        <w:rPr>
          <w:rFonts w:ascii="Courier New" w:eastAsia="Times New Roman" w:hAnsi="Courier New" w:cs="Courier New"/>
          <w:color w:val="1750EB"/>
          <w:sz w:val="20"/>
          <w:szCs w:val="20"/>
          <w:lang w:val="en-IN" w:eastAsia="en-GB"/>
        </w:rPr>
        <w:t>4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)+</w:t>
      </w:r>
      <w:r w:rsidRPr="004B1406">
        <w:rPr>
          <w:rFonts w:ascii="Courier New" w:eastAsia="Times New Roman" w:hAnsi="Courier New" w:cs="Courier New"/>
          <w:color w:val="1750EB"/>
          <w:sz w:val="20"/>
          <w:szCs w:val="20"/>
          <w:lang w:val="en-IN" w:eastAsia="en-GB"/>
        </w:rPr>
        <w:t>3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*(y**</w:t>
      </w:r>
      <w:r w:rsidRPr="004B1406">
        <w:rPr>
          <w:rFonts w:ascii="Courier New" w:eastAsia="Times New Roman" w:hAnsi="Courier New" w:cs="Courier New"/>
          <w:color w:val="1750EB"/>
          <w:sz w:val="20"/>
          <w:szCs w:val="20"/>
          <w:lang w:val="en-IN" w:eastAsia="en-GB"/>
        </w:rPr>
        <w:t>3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)-</w:t>
      </w:r>
      <w:r w:rsidRPr="004B1406">
        <w:rPr>
          <w:rFonts w:ascii="Courier New" w:eastAsia="Times New Roman" w:hAnsi="Courier New" w:cs="Courier New"/>
          <w:color w:val="1750EB"/>
          <w:sz w:val="20"/>
          <w:szCs w:val="20"/>
          <w:lang w:val="en-IN" w:eastAsia="en-GB"/>
        </w:rPr>
        <w:t>9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*z+</w:t>
      </w:r>
      <w:r w:rsidRPr="004B1406">
        <w:rPr>
          <w:rFonts w:ascii="Courier New" w:eastAsia="Times New Roman" w:hAnsi="Courier New" w:cs="Courier New"/>
          <w:color w:val="1750EB"/>
          <w:sz w:val="20"/>
          <w:szCs w:val="20"/>
          <w:lang w:val="en-IN" w:eastAsia="en-GB"/>
        </w:rPr>
        <w:t>6</w:t>
      </w:r>
      <w:r w:rsidRPr="004B1406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</w:t>
      </w:r>
    </w:p>
    <w:p w14:paraId="36887120" w14:textId="2B68AAAC" w:rsidR="00EE74B8" w:rsidRDefault="00EE74B8" w:rsidP="004B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</w:pPr>
    </w:p>
    <w:p w14:paraId="69685E5A" w14:textId="4FBA1AD6" w:rsidR="00EE74B8" w:rsidRPr="00EE74B8" w:rsidRDefault="00EE74B8" w:rsidP="00EE74B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8"/>
          <w:szCs w:val="28"/>
          <w:u w:val="single"/>
        </w:rPr>
      </w:pPr>
      <w:r w:rsidRPr="00391707">
        <w:rPr>
          <w:rFonts w:asciiTheme="minorHAnsi" w:hAnsiTheme="minorHAnsi" w:cstheme="minorHAnsi"/>
          <w:sz w:val="28"/>
          <w:szCs w:val="28"/>
          <w:u w:val="single"/>
        </w:rPr>
        <w:t>Output :</w:t>
      </w:r>
    </w:p>
    <w:p w14:paraId="5278A8C5" w14:textId="516B4EE9" w:rsidR="004B1406" w:rsidRDefault="00D56CD6" w:rsidP="004B1406">
      <w:pPr>
        <w:pStyle w:val="NormalWeb"/>
        <w:ind w:left="720"/>
      </w:pPr>
      <w:r>
        <w:rPr>
          <w:noProof/>
        </w:rPr>
        <w:drawing>
          <wp:inline distT="0" distB="0" distL="0" distR="0" wp14:anchorId="78378088" wp14:editId="5555A36C">
            <wp:extent cx="5732145" cy="828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FA25" w14:textId="59238528" w:rsidR="00D56CD6" w:rsidRDefault="00D56CD6" w:rsidP="00D56CD6">
      <w:pPr>
        <w:pStyle w:val="NormalWeb"/>
        <w:numPr>
          <w:ilvl w:val="0"/>
          <w:numId w:val="5"/>
        </w:numPr>
        <w:rPr>
          <w:rFonts w:ascii="LiberationSerif" w:hAnsi="LiberationSerif"/>
        </w:rPr>
      </w:pPr>
      <w:r>
        <w:rPr>
          <w:rFonts w:ascii="LiberationSerif" w:hAnsi="LiberationSerif"/>
        </w:rPr>
        <w:t>Write a python program to take a input in uppercase and change it to lower case</w:t>
      </w:r>
      <w:r>
        <w:rPr>
          <w:rFonts w:ascii="LiberationSerif" w:hAnsi="LiberationSerif"/>
        </w:rPr>
        <w:t>.</w:t>
      </w:r>
    </w:p>
    <w:p w14:paraId="34EFEF56" w14:textId="6AB133C9" w:rsidR="00404DFA" w:rsidRDefault="00404DFA" w:rsidP="00404D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</w:pPr>
      <w:r w:rsidRPr="00404D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GB"/>
        </w:rPr>
        <w:t>#Author Details</w:t>
      </w:r>
      <w:r w:rsidRPr="00404D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GB"/>
        </w:rPr>
        <w:br/>
      </w:r>
      <w:r w:rsidRPr="00404DFA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print</w:t>
      </w:r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404DFA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"Name: KISHAN MISHRA SIC: 190310106"</w:t>
      </w:r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</w:t>
      </w:r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  <w:t>s=</w:t>
      </w:r>
      <w:r w:rsidRPr="00404DFA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input</w:t>
      </w:r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404DFA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"Enter the string in UPPER CASE:"</w:t>
      </w:r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</w:t>
      </w:r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  <w:t>t=</w:t>
      </w:r>
      <w:r w:rsidRPr="00404DFA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""</w:t>
      </w:r>
      <w:r w:rsidRPr="00404DFA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br/>
      </w:r>
      <w:r w:rsidRPr="00404DFA">
        <w:rPr>
          <w:rFonts w:ascii="Courier New" w:eastAsia="Times New Roman" w:hAnsi="Courier New" w:cs="Courier New"/>
          <w:color w:val="0033B3"/>
          <w:sz w:val="20"/>
          <w:szCs w:val="20"/>
          <w:lang w:val="en-IN" w:eastAsia="en-GB"/>
        </w:rPr>
        <w:t xml:space="preserve">for </w:t>
      </w:r>
      <w:proofErr w:type="spellStart"/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i</w:t>
      </w:r>
      <w:proofErr w:type="spellEnd"/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 xml:space="preserve"> </w:t>
      </w:r>
      <w:r w:rsidRPr="00404DFA">
        <w:rPr>
          <w:rFonts w:ascii="Courier New" w:eastAsia="Times New Roman" w:hAnsi="Courier New" w:cs="Courier New"/>
          <w:color w:val="0033B3"/>
          <w:sz w:val="20"/>
          <w:szCs w:val="20"/>
          <w:lang w:val="en-IN" w:eastAsia="en-GB"/>
        </w:rPr>
        <w:t xml:space="preserve">in </w:t>
      </w:r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s:</w:t>
      </w:r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  <w:t xml:space="preserve">    t+=</w:t>
      </w:r>
      <w:proofErr w:type="spellStart"/>
      <w:r w:rsidRPr="00404DFA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chr</w:t>
      </w:r>
      <w:proofErr w:type="spellEnd"/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proofErr w:type="spellStart"/>
      <w:r w:rsidRPr="00404DFA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ord</w:t>
      </w:r>
      <w:proofErr w:type="spellEnd"/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proofErr w:type="spellStart"/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i</w:t>
      </w:r>
      <w:proofErr w:type="spellEnd"/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 xml:space="preserve">) | </w:t>
      </w:r>
      <w:r w:rsidRPr="00404DFA">
        <w:rPr>
          <w:rFonts w:ascii="Courier New" w:eastAsia="Times New Roman" w:hAnsi="Courier New" w:cs="Courier New"/>
          <w:color w:val="1750EB"/>
          <w:sz w:val="20"/>
          <w:szCs w:val="20"/>
          <w:lang w:val="en-IN" w:eastAsia="en-GB"/>
        </w:rPr>
        <w:t>1</w:t>
      </w:r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&lt;&lt;</w:t>
      </w:r>
      <w:r w:rsidRPr="00404DFA">
        <w:rPr>
          <w:rFonts w:ascii="Courier New" w:eastAsia="Times New Roman" w:hAnsi="Courier New" w:cs="Courier New"/>
          <w:color w:val="1750EB"/>
          <w:sz w:val="20"/>
          <w:szCs w:val="20"/>
          <w:lang w:val="en-IN" w:eastAsia="en-GB"/>
        </w:rPr>
        <w:t>5</w:t>
      </w:r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</w:t>
      </w:r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br/>
      </w:r>
      <w:r w:rsidRPr="00404DFA">
        <w:rPr>
          <w:rFonts w:ascii="Courier New" w:eastAsia="Times New Roman" w:hAnsi="Courier New" w:cs="Courier New"/>
          <w:color w:val="000080"/>
          <w:sz w:val="20"/>
          <w:szCs w:val="20"/>
          <w:lang w:val="en-IN" w:eastAsia="en-GB"/>
        </w:rPr>
        <w:t>print</w:t>
      </w:r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(</w:t>
      </w:r>
      <w:r w:rsidRPr="00404DFA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 xml:space="preserve">"String in </w:t>
      </w:r>
      <w:proofErr w:type="spellStart"/>
      <w:r w:rsidRPr="00404DFA">
        <w:rPr>
          <w:rFonts w:ascii="Courier New" w:eastAsia="Times New Roman" w:hAnsi="Courier New" w:cs="Courier New"/>
          <w:color w:val="067D17"/>
          <w:sz w:val="20"/>
          <w:szCs w:val="20"/>
          <w:lang w:val="en-IN" w:eastAsia="en-GB"/>
        </w:rPr>
        <w:t>lowercase:"</w:t>
      </w:r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,t</w:t>
      </w:r>
      <w:proofErr w:type="spellEnd"/>
      <w:r w:rsidRPr="00404DFA"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  <w:t>)</w:t>
      </w:r>
    </w:p>
    <w:p w14:paraId="2B1C942A" w14:textId="026CE98D" w:rsidR="00404DFA" w:rsidRDefault="00404DFA" w:rsidP="00404D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</w:pPr>
    </w:p>
    <w:p w14:paraId="21BC81DA" w14:textId="77777777" w:rsidR="00404DFA" w:rsidRPr="00EE74B8" w:rsidRDefault="00404DFA" w:rsidP="00404DF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8"/>
          <w:szCs w:val="28"/>
          <w:u w:val="single"/>
        </w:rPr>
      </w:pPr>
      <w:r w:rsidRPr="00391707">
        <w:rPr>
          <w:rFonts w:asciiTheme="minorHAnsi" w:hAnsiTheme="minorHAnsi" w:cstheme="minorHAnsi"/>
          <w:sz w:val="28"/>
          <w:szCs w:val="28"/>
          <w:u w:val="single"/>
        </w:rPr>
        <w:t>Output :</w:t>
      </w:r>
    </w:p>
    <w:p w14:paraId="274874FB" w14:textId="57CE494F" w:rsidR="00404DFA" w:rsidRDefault="00404DFA" w:rsidP="00404D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</w:pPr>
    </w:p>
    <w:p w14:paraId="1FDF2F9F" w14:textId="42D7CADD" w:rsidR="00404DFA" w:rsidRPr="00404DFA" w:rsidRDefault="00404DFA" w:rsidP="00404D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val="en-IN" w:eastAsia="en-GB"/>
        </w:rPr>
        <w:drawing>
          <wp:inline distT="0" distB="0" distL="0" distR="0" wp14:anchorId="6B8E5746" wp14:editId="0DEECACE">
            <wp:extent cx="5732145" cy="657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29F8" w14:textId="7AF6D8B7" w:rsidR="00D56CD6" w:rsidRDefault="00D56CD6" w:rsidP="00EE74B8">
      <w:pPr>
        <w:pStyle w:val="NormalWeb"/>
        <w:ind w:left="720"/>
        <w:rPr>
          <w:rFonts w:ascii="LiberationSerif" w:hAnsi="LiberationSerif"/>
        </w:rPr>
      </w:pPr>
    </w:p>
    <w:p w14:paraId="1FE93C60" w14:textId="7302A610" w:rsidR="008F4AF2" w:rsidRDefault="008F4AF2" w:rsidP="008F4AF2">
      <w:pPr>
        <w:pStyle w:val="NormalWeb"/>
        <w:numPr>
          <w:ilvl w:val="0"/>
          <w:numId w:val="5"/>
        </w:numPr>
        <w:rPr>
          <w:rFonts w:ascii="LiberationSerif" w:hAnsi="LiberationSerif"/>
        </w:rPr>
      </w:pPr>
      <w:r>
        <w:rPr>
          <w:rFonts w:ascii="LiberationSerif" w:hAnsi="LiberationSerif"/>
        </w:rPr>
        <w:lastRenderedPageBreak/>
        <w:t xml:space="preserve">Write a python program to input the radius of a circle and print its area and perimeter. </w:t>
      </w:r>
    </w:p>
    <w:p w14:paraId="47A9AF38" w14:textId="53B3D77A" w:rsidR="008F4AF2" w:rsidRDefault="008F4AF2" w:rsidP="008F4AF2">
      <w:pPr>
        <w:pStyle w:val="NormalWeb"/>
        <w:ind w:left="720"/>
        <w:rPr>
          <w:rFonts w:ascii="LiberationSerif" w:hAnsi="LiberationSerif"/>
        </w:rPr>
      </w:pPr>
    </w:p>
    <w:p w14:paraId="355E3EE2" w14:textId="77777777" w:rsidR="008F4AF2" w:rsidRDefault="008F4AF2" w:rsidP="008F4AF2">
      <w:pPr>
        <w:pStyle w:val="NormalWeb"/>
        <w:ind w:left="720"/>
        <w:rPr>
          <w:rFonts w:ascii="LiberationSerif" w:hAnsi="LiberationSerif"/>
        </w:rPr>
      </w:pPr>
    </w:p>
    <w:p w14:paraId="6AE4EC9F" w14:textId="77777777" w:rsidR="008F4AF2" w:rsidRPr="00D56CD6" w:rsidRDefault="008F4AF2" w:rsidP="00EE74B8">
      <w:pPr>
        <w:pStyle w:val="NormalWeb"/>
        <w:ind w:left="720"/>
        <w:rPr>
          <w:rFonts w:ascii="LiberationSerif" w:hAnsi="LiberationSerif"/>
        </w:rPr>
      </w:pPr>
    </w:p>
    <w:p w14:paraId="62E63E29" w14:textId="77777777" w:rsidR="004B1406" w:rsidRPr="004B1406" w:rsidRDefault="004B1406" w:rsidP="004B1406">
      <w:pPr>
        <w:pStyle w:val="NormalWeb"/>
        <w:ind w:left="720"/>
      </w:pPr>
    </w:p>
    <w:p w14:paraId="14D7F483" w14:textId="77777777" w:rsidR="004B1406" w:rsidRDefault="004B1406" w:rsidP="004B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</w:pPr>
    </w:p>
    <w:p w14:paraId="464ADEE2" w14:textId="373FFA76" w:rsidR="00704EF2" w:rsidRPr="00704EF2" w:rsidRDefault="00704EF2" w:rsidP="00704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val="en-IN" w:eastAsia="en-GB"/>
        </w:rPr>
      </w:pPr>
    </w:p>
    <w:p w14:paraId="38D239C5" w14:textId="77777777" w:rsidR="00704EF2" w:rsidRDefault="00704EF2" w:rsidP="00704E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37EB83B1" w14:textId="6127DEC9" w:rsidR="00704EF2" w:rsidRDefault="00704EF2" w:rsidP="00704E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519ABBC8" w14:textId="77777777" w:rsidR="00704EF2" w:rsidRPr="00391707" w:rsidRDefault="00704EF2" w:rsidP="00704E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13D0FF01" w14:textId="1D23AB80" w:rsidR="00391707" w:rsidRDefault="00391707" w:rsidP="003917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7C771C8C" w14:textId="77777777" w:rsidR="00391707" w:rsidRPr="00391707" w:rsidRDefault="00391707" w:rsidP="003917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69A9CED1" w14:textId="77777777" w:rsidR="00391707" w:rsidRPr="004203C6" w:rsidRDefault="00391707" w:rsidP="004203C6">
      <w:pPr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p w14:paraId="2069B787" w14:textId="7112EF1D" w:rsidR="004203C6" w:rsidRPr="00CB38E1" w:rsidRDefault="004203C6" w:rsidP="00CB38E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</w:p>
    <w:sectPr w:rsidR="004203C6" w:rsidRPr="00CB38E1">
      <w:footerReference w:type="default" r:id="rId15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DF15" w14:textId="77777777" w:rsidR="00A81551" w:rsidRDefault="00A81551">
      <w:r>
        <w:separator/>
      </w:r>
    </w:p>
    <w:p w14:paraId="597BE9D1" w14:textId="77777777" w:rsidR="00A81551" w:rsidRDefault="00A81551"/>
  </w:endnote>
  <w:endnote w:type="continuationSeparator" w:id="0">
    <w:p w14:paraId="1D0EFF11" w14:textId="77777777" w:rsidR="00A81551" w:rsidRDefault="00A81551">
      <w:r>
        <w:continuationSeparator/>
      </w:r>
    </w:p>
    <w:p w14:paraId="635BF53C" w14:textId="77777777" w:rsidR="00A81551" w:rsidRDefault="00A815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4D81D8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7FB5" w14:textId="77777777" w:rsidR="00A81551" w:rsidRDefault="00A81551">
      <w:r>
        <w:separator/>
      </w:r>
    </w:p>
    <w:p w14:paraId="12052656" w14:textId="77777777" w:rsidR="00A81551" w:rsidRDefault="00A81551"/>
  </w:footnote>
  <w:footnote w:type="continuationSeparator" w:id="0">
    <w:p w14:paraId="0F20DDE1" w14:textId="77777777" w:rsidR="00A81551" w:rsidRDefault="00A81551">
      <w:r>
        <w:continuationSeparator/>
      </w:r>
    </w:p>
    <w:p w14:paraId="7AECAED1" w14:textId="77777777" w:rsidR="00A81551" w:rsidRDefault="00A815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200C95"/>
    <w:multiLevelType w:val="multilevel"/>
    <w:tmpl w:val="ACDA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306CF"/>
    <w:multiLevelType w:val="hybridMultilevel"/>
    <w:tmpl w:val="375E9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D02C4"/>
    <w:multiLevelType w:val="multilevel"/>
    <w:tmpl w:val="7766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8964FA"/>
    <w:multiLevelType w:val="multilevel"/>
    <w:tmpl w:val="5496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E1"/>
    <w:rsid w:val="000F312B"/>
    <w:rsid w:val="00162EB1"/>
    <w:rsid w:val="00255BE4"/>
    <w:rsid w:val="00391707"/>
    <w:rsid w:val="00404DFA"/>
    <w:rsid w:val="004203C6"/>
    <w:rsid w:val="00451647"/>
    <w:rsid w:val="004B1406"/>
    <w:rsid w:val="005B6E28"/>
    <w:rsid w:val="00704EF2"/>
    <w:rsid w:val="007D586D"/>
    <w:rsid w:val="00807843"/>
    <w:rsid w:val="00876D29"/>
    <w:rsid w:val="008F4AF2"/>
    <w:rsid w:val="00A81551"/>
    <w:rsid w:val="00BA6F29"/>
    <w:rsid w:val="00CB38E1"/>
    <w:rsid w:val="00D56CD6"/>
    <w:rsid w:val="00E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C52C0"/>
  <w15:chartTrackingRefBased/>
  <w15:docId w15:val="{7DA0717B-EC13-F34C-83D7-139E3396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B38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3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38E1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4B1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7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shanmishra/Library/Containers/com.microsoft.Word/Data/Library/Application%20Support/Microsoft/Office/16.0/DTS/en-GB%7b620C09EB-43FC-9A40-A787-048843FA3076%7d/%7b7240F7D7-F904-A149-8829-0E38D8B210FB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5F3B97-CAA1-F74F-8DE9-D977F44C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{7240F7D7-F904-A149-8829-0E38D8B210FB}tf10002086_mac.dotx</Template>
  <TotalTime>43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2022-03-11T18:42:00Z</dcterms:created>
  <dcterms:modified xsi:type="dcterms:W3CDTF">2022-03-13T20:37:00Z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